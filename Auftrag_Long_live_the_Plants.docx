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7B9A" w14:textId="2C465A7C" w:rsidR="00C548B2" w:rsidRDefault="00C548B2" w:rsidP="00C548B2">
      <w:pPr>
        <w:pStyle w:val="berschrift1"/>
      </w:pPr>
      <w:r>
        <w:t>Auftrag</w:t>
      </w:r>
    </w:p>
    <w:p w14:paraId="54ECBE1A" w14:textId="475CB0C1" w:rsidR="00095386" w:rsidRDefault="00095386" w:rsidP="00AD7C20">
      <w:pPr>
        <w:rPr>
          <w:lang w:val="de-DE"/>
        </w:rPr>
      </w:pPr>
      <w:r>
        <w:rPr>
          <w:lang w:val="de-DE"/>
        </w:rPr>
        <w:t xml:space="preserve">Viele Menschen besitzen Zuhause oder im Büro eine oder mehrere Pflanzen. </w:t>
      </w:r>
    </w:p>
    <w:p w14:paraId="76AF9DD9" w14:textId="0719F115" w:rsidR="00AD7C20" w:rsidRDefault="00AD7C20" w:rsidP="00AD7C20">
      <w:pPr>
        <w:rPr>
          <w:lang w:val="de-DE"/>
        </w:rPr>
      </w:pPr>
      <w:r>
        <w:rPr>
          <w:lang w:val="de-DE"/>
        </w:rPr>
        <w:t xml:space="preserve">Dabei kommt es hin und wieder vor, dass </w:t>
      </w:r>
      <w:r w:rsidR="00095386">
        <w:rPr>
          <w:lang w:val="de-DE"/>
        </w:rPr>
        <w:t xml:space="preserve">das Bewässern vergessen wird und die Pflanze deshalb verwelkt. </w:t>
      </w:r>
    </w:p>
    <w:p w14:paraId="2B5A68DE" w14:textId="74C603ED" w:rsidR="00792143" w:rsidRDefault="00AD7C20" w:rsidP="00095386">
      <w:r>
        <w:rPr>
          <w:lang w:val="de-DE"/>
        </w:rPr>
        <w:t>In diesem Projektauftrag soll nun e</w:t>
      </w:r>
      <w:r w:rsidR="009F2253">
        <w:rPr>
          <w:lang w:val="de-DE"/>
        </w:rPr>
        <w:t xml:space="preserve">in Messgerät </w:t>
      </w:r>
      <w:r>
        <w:rPr>
          <w:lang w:val="de-DE"/>
        </w:rPr>
        <w:t xml:space="preserve">entwickelt werden, </w:t>
      </w:r>
      <w:r w:rsidR="00095386">
        <w:rPr>
          <w:lang w:val="de-DE"/>
        </w:rPr>
        <w:t>welches die Feuchtigkeit einer Pflanze (Topferde) misst und einem signalisiert</w:t>
      </w:r>
      <w:r w:rsidR="002D7C81">
        <w:rPr>
          <w:lang w:val="de-DE"/>
        </w:rPr>
        <w:t xml:space="preserve">, </w:t>
      </w:r>
      <w:proofErr w:type="gramStart"/>
      <w:r w:rsidR="002D7C81">
        <w:rPr>
          <w:lang w:val="de-DE"/>
        </w:rPr>
        <w:t>das</w:t>
      </w:r>
      <w:proofErr w:type="gramEnd"/>
      <w:r w:rsidR="002D7C81">
        <w:rPr>
          <w:lang w:val="de-DE"/>
        </w:rPr>
        <w:t xml:space="preserve"> die Pflanze Wasser braucht.</w:t>
      </w:r>
    </w:p>
    <w:p w14:paraId="6A29F569" w14:textId="7151A8EF" w:rsidR="004E12A2" w:rsidRDefault="004E12A2" w:rsidP="004E12A2">
      <w:r>
        <w:t>Folgende</w:t>
      </w:r>
      <w:r w:rsidR="00C61F83">
        <w:t xml:space="preserve"> Elemente</w:t>
      </w:r>
      <w:r>
        <w:t xml:space="preserve"> sind zum Realisieren dieser Aufgabe bereits vorhanden und müssen nicht erstellt </w:t>
      </w:r>
      <w:r w:rsidR="00C61F83">
        <w:t xml:space="preserve">bzw. beschafft </w:t>
      </w:r>
      <w:r>
        <w:t>werden:</w:t>
      </w:r>
    </w:p>
    <w:p w14:paraId="66B8AF7C" w14:textId="09629485" w:rsidR="004E12A2" w:rsidRDefault="00205BAC" w:rsidP="00747F63">
      <w:pPr>
        <w:pStyle w:val="Listenabsatz"/>
        <w:numPr>
          <w:ilvl w:val="0"/>
          <w:numId w:val="32"/>
        </w:numPr>
        <w:rPr>
          <w:bCs/>
        </w:rPr>
      </w:pPr>
      <w:r>
        <w:rPr>
          <w:bCs/>
        </w:rPr>
        <w:t>ESP32-Board</w:t>
      </w:r>
    </w:p>
    <w:p w14:paraId="25E85BE7" w14:textId="6B918CB0" w:rsidR="00205BAC" w:rsidRDefault="00205BAC" w:rsidP="00747F63">
      <w:pPr>
        <w:pStyle w:val="Listenabsatz"/>
        <w:numPr>
          <w:ilvl w:val="0"/>
          <w:numId w:val="32"/>
        </w:numPr>
        <w:rPr>
          <w:bCs/>
        </w:rPr>
      </w:pPr>
      <w:proofErr w:type="spellStart"/>
      <w:r>
        <w:rPr>
          <w:bCs/>
        </w:rPr>
        <w:t>Breadboards</w:t>
      </w:r>
      <w:proofErr w:type="spellEnd"/>
    </w:p>
    <w:p w14:paraId="49CF23DD" w14:textId="5D3BC66A" w:rsidR="002D7C81" w:rsidRDefault="002D7C81" w:rsidP="00747F63">
      <w:pPr>
        <w:pStyle w:val="Listenabsatz"/>
        <w:numPr>
          <w:ilvl w:val="0"/>
          <w:numId w:val="32"/>
        </w:numPr>
        <w:rPr>
          <w:bCs/>
        </w:rPr>
      </w:pPr>
      <w:r>
        <w:rPr>
          <w:bCs/>
        </w:rPr>
        <w:t xml:space="preserve">Feuchtigkeitssensor </w:t>
      </w:r>
    </w:p>
    <w:p w14:paraId="0150DA06" w14:textId="5083AF38" w:rsidR="00205BAC" w:rsidRDefault="00C61F83" w:rsidP="00747F63">
      <w:pPr>
        <w:pStyle w:val="Listenabsatz"/>
        <w:numPr>
          <w:ilvl w:val="0"/>
          <w:numId w:val="32"/>
        </w:numPr>
        <w:rPr>
          <w:bCs/>
        </w:rPr>
      </w:pPr>
      <w:r>
        <w:rPr>
          <w:bCs/>
        </w:rPr>
        <w:t>Dupont Lines</w:t>
      </w:r>
      <w:r w:rsidR="00CB1B7B">
        <w:rPr>
          <w:bCs/>
        </w:rPr>
        <w:t xml:space="preserve"> (Patchkabel, Jumper-Kabel)</w:t>
      </w:r>
    </w:p>
    <w:p w14:paraId="547AE31E" w14:textId="23582953" w:rsidR="00205BAC" w:rsidRPr="00747F63" w:rsidRDefault="00205BAC" w:rsidP="00747F63">
      <w:pPr>
        <w:pStyle w:val="Listenabsatz"/>
        <w:numPr>
          <w:ilvl w:val="0"/>
          <w:numId w:val="32"/>
        </w:numPr>
        <w:rPr>
          <w:bCs/>
        </w:rPr>
      </w:pPr>
      <w:r>
        <w:rPr>
          <w:bCs/>
        </w:rPr>
        <w:t>Hilfsdokumentation</w:t>
      </w:r>
      <w:r w:rsidR="0064095A">
        <w:rPr>
          <w:bCs/>
        </w:rPr>
        <w:t xml:space="preserve"> (siehe Dokument «</w:t>
      </w:r>
      <w:proofErr w:type="spellStart"/>
      <w:r w:rsidR="0064095A">
        <w:rPr>
          <w:bCs/>
        </w:rPr>
        <w:t>Getting</w:t>
      </w:r>
      <w:proofErr w:type="spellEnd"/>
      <w:r w:rsidR="0064095A">
        <w:rPr>
          <w:bCs/>
        </w:rPr>
        <w:t xml:space="preserve"> </w:t>
      </w:r>
      <w:proofErr w:type="spellStart"/>
      <w:r w:rsidR="0064095A">
        <w:rPr>
          <w:bCs/>
        </w:rPr>
        <w:t>started</w:t>
      </w:r>
      <w:proofErr w:type="spellEnd"/>
      <w:r w:rsidR="0064095A">
        <w:rPr>
          <w:bCs/>
        </w:rPr>
        <w:t>» in Microsoft Teams)</w:t>
      </w:r>
    </w:p>
    <w:p w14:paraId="22100A6E" w14:textId="2E049E87" w:rsidR="006B701E" w:rsidRDefault="00205BAC" w:rsidP="00747F63">
      <w:pPr>
        <w:pStyle w:val="Listenabsatz"/>
        <w:numPr>
          <w:ilvl w:val="0"/>
          <w:numId w:val="32"/>
        </w:numPr>
        <w:rPr>
          <w:bCs/>
        </w:rPr>
      </w:pPr>
      <w:r>
        <w:rPr>
          <w:bCs/>
        </w:rPr>
        <w:t>Infrastruktur</w:t>
      </w:r>
    </w:p>
    <w:p w14:paraId="024268FA" w14:textId="3F8968AB" w:rsidR="00205BAC" w:rsidRDefault="00205BAC" w:rsidP="00205BAC">
      <w:pPr>
        <w:pStyle w:val="Listenabsatz"/>
        <w:numPr>
          <w:ilvl w:val="1"/>
          <w:numId w:val="32"/>
        </w:numPr>
        <w:rPr>
          <w:bCs/>
        </w:rPr>
      </w:pPr>
      <w:r>
        <w:rPr>
          <w:bCs/>
        </w:rPr>
        <w:t>WLAN</w:t>
      </w:r>
    </w:p>
    <w:p w14:paraId="15814C9A" w14:textId="3D7B50DC" w:rsidR="00205BAC" w:rsidRDefault="00205BAC" w:rsidP="00205BAC">
      <w:pPr>
        <w:pStyle w:val="Listenabsatz"/>
        <w:numPr>
          <w:ilvl w:val="0"/>
          <w:numId w:val="32"/>
        </w:numPr>
        <w:rPr>
          <w:bCs/>
        </w:rPr>
      </w:pPr>
      <w:proofErr w:type="spellStart"/>
      <w:r>
        <w:rPr>
          <w:bCs/>
        </w:rPr>
        <w:t>IoE</w:t>
      </w:r>
      <w:proofErr w:type="spellEnd"/>
      <w:r>
        <w:rPr>
          <w:bCs/>
        </w:rPr>
        <w:t>-Plattform</w:t>
      </w:r>
    </w:p>
    <w:p w14:paraId="3ED9EB94" w14:textId="77516A29" w:rsidR="00205BAC" w:rsidRDefault="00205BAC" w:rsidP="00205BAC">
      <w:pPr>
        <w:pStyle w:val="Listenabsatz"/>
        <w:numPr>
          <w:ilvl w:val="1"/>
          <w:numId w:val="32"/>
        </w:numPr>
        <w:rPr>
          <w:bCs/>
        </w:rPr>
      </w:pPr>
      <w:r>
        <w:rPr>
          <w:bCs/>
        </w:rPr>
        <w:t>MQTT</w:t>
      </w:r>
    </w:p>
    <w:p w14:paraId="4B41F9B3" w14:textId="583CC490" w:rsidR="00792143" w:rsidRPr="00C548B2" w:rsidRDefault="00205BAC" w:rsidP="00747F63">
      <w:pPr>
        <w:pStyle w:val="Listenabsatz"/>
        <w:numPr>
          <w:ilvl w:val="1"/>
          <w:numId w:val="32"/>
        </w:numPr>
        <w:rPr>
          <w:bCs/>
        </w:rPr>
      </w:pPr>
      <w:proofErr w:type="spellStart"/>
      <w:r>
        <w:rPr>
          <w:bCs/>
        </w:rPr>
        <w:t>Node</w:t>
      </w:r>
      <w:proofErr w:type="spellEnd"/>
      <w:r w:rsidR="00053A10">
        <w:rPr>
          <w:bCs/>
        </w:rPr>
        <w:t>-RED</w:t>
      </w:r>
    </w:p>
    <w:p w14:paraId="12FA6E0B" w14:textId="2186DD6A" w:rsidR="00C370AC" w:rsidRDefault="00E12B00" w:rsidP="00C548B2">
      <w:pPr>
        <w:pStyle w:val="berschrift1"/>
      </w:pPr>
      <w:r>
        <w:t>Anforderungen</w:t>
      </w:r>
    </w:p>
    <w:p w14:paraId="610DE419" w14:textId="5FE733EC" w:rsidR="003469CB" w:rsidRDefault="00032887" w:rsidP="00032887">
      <w:pPr>
        <w:pStyle w:val="Listenabsatz"/>
        <w:numPr>
          <w:ilvl w:val="0"/>
          <w:numId w:val="37"/>
        </w:numPr>
      </w:pPr>
      <w:r>
        <w:t>Umsetzung gemäss Bewertungsraster (siehe Dokument «Bewertung» in Microsoft Teams)</w:t>
      </w:r>
    </w:p>
    <w:p w14:paraId="43BFDCC5" w14:textId="4F68CD28" w:rsidR="00C459D7" w:rsidRDefault="00C459D7" w:rsidP="00032887">
      <w:pPr>
        <w:pStyle w:val="Listenabsatz"/>
        <w:numPr>
          <w:ilvl w:val="0"/>
          <w:numId w:val="37"/>
        </w:numPr>
      </w:pPr>
      <w:r>
        <w:t>Zeitlicher Verlauf</w:t>
      </w:r>
    </w:p>
    <w:p w14:paraId="0293600F" w14:textId="109CD248" w:rsidR="00C459D7" w:rsidRDefault="002D7C81" w:rsidP="00032887">
      <w:pPr>
        <w:pStyle w:val="Listenabsatz"/>
        <w:numPr>
          <w:ilvl w:val="0"/>
          <w:numId w:val="37"/>
        </w:numPr>
      </w:pPr>
      <w:r>
        <w:t>Die Feuchtigkeit der Erde soll gemessen werden und bei vorbestimmten Werten soll ein LED-Lämpchen die Farbe wechseln.</w:t>
      </w:r>
    </w:p>
    <w:p w14:paraId="2536FD1B" w14:textId="03E2BC6C" w:rsidR="00871DFE" w:rsidRDefault="002D7C81" w:rsidP="00032887">
      <w:pPr>
        <w:pStyle w:val="Listenabsatz"/>
        <w:numPr>
          <w:ilvl w:val="0"/>
          <w:numId w:val="37"/>
        </w:numPr>
      </w:pPr>
      <w:r>
        <w:t xml:space="preserve">(Optional bei genügend Zeit) </w:t>
      </w:r>
      <w:r w:rsidR="00871DFE">
        <w:t>Möglichkeit zur Benachrichtigung über ein Kommunikationskanal (</w:t>
      </w:r>
      <w:proofErr w:type="gramStart"/>
      <w:r w:rsidR="00871DFE">
        <w:t>Email</w:t>
      </w:r>
      <w:proofErr w:type="gramEnd"/>
      <w:r w:rsidR="00871DFE">
        <w:t>, SMS…)</w:t>
      </w:r>
    </w:p>
    <w:p w14:paraId="2C633469" w14:textId="32871380" w:rsidR="00EC2182" w:rsidRDefault="00EC2182" w:rsidP="00032887">
      <w:pPr>
        <w:pStyle w:val="Listenabsatz"/>
        <w:numPr>
          <w:ilvl w:val="0"/>
          <w:numId w:val="37"/>
        </w:numPr>
      </w:pPr>
      <w:r>
        <w:t xml:space="preserve">(Optional bei genügend Zeit) Der Zustand der Pflanze soll über einen OLED Bildschirm </w:t>
      </w:r>
      <w:r w:rsidR="00451A58">
        <w:t>veranschaulicht werden.</w:t>
      </w:r>
    </w:p>
    <w:p w14:paraId="0601405B" w14:textId="69065C63" w:rsidR="00D1475C" w:rsidRDefault="0018321F" w:rsidP="00D1475C">
      <w:pPr>
        <w:pStyle w:val="Listenabsatz"/>
        <w:numPr>
          <w:ilvl w:val="0"/>
          <w:numId w:val="37"/>
        </w:numPr>
      </w:pPr>
      <w:r>
        <w:t>Sichtbar machen (</w:t>
      </w:r>
      <w:proofErr w:type="spellStart"/>
      <w:r>
        <w:t>Node</w:t>
      </w:r>
      <w:proofErr w:type="spellEnd"/>
      <w:r w:rsidR="00053A10">
        <w:t>-RED)</w:t>
      </w:r>
    </w:p>
    <w:p w14:paraId="3413350E" w14:textId="77777777" w:rsidR="00C459D7" w:rsidRDefault="00C459D7" w:rsidP="00871DFE">
      <w:pPr>
        <w:ind w:left="360"/>
      </w:pPr>
    </w:p>
    <w:p w14:paraId="2935A278" w14:textId="09A68BEC" w:rsidR="00053A10" w:rsidRDefault="00053A10">
      <w:pPr>
        <w:spacing w:after="0"/>
        <w:ind w:left="879" w:hanging="879"/>
      </w:pPr>
      <w:r>
        <w:br w:type="page"/>
      </w:r>
    </w:p>
    <w:p w14:paraId="082D33B5" w14:textId="3796E6B1" w:rsidR="00D1475C" w:rsidRDefault="00D1475C" w:rsidP="00C548B2">
      <w:pPr>
        <w:pStyle w:val="berschrift1"/>
      </w:pPr>
      <w:r>
        <w:lastRenderedPageBreak/>
        <w:t>Formale Aspekte</w:t>
      </w:r>
    </w:p>
    <w:p w14:paraId="2C6AE4D9" w14:textId="3EA2EF8C" w:rsidR="00D1475C" w:rsidRDefault="00D1475C" w:rsidP="00D1475C">
      <w:pPr>
        <w:pStyle w:val="Listenabsatz"/>
        <w:numPr>
          <w:ilvl w:val="0"/>
          <w:numId w:val="37"/>
        </w:numPr>
      </w:pPr>
      <w:r>
        <w:t>Projektdokumentation</w:t>
      </w:r>
    </w:p>
    <w:p w14:paraId="1BDA1501" w14:textId="000C1A49" w:rsidR="00D1475C" w:rsidRDefault="00D1475C" w:rsidP="00D1475C">
      <w:pPr>
        <w:pStyle w:val="Listenabsatz"/>
        <w:numPr>
          <w:ilvl w:val="0"/>
          <w:numId w:val="37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 Doku</w:t>
      </w:r>
    </w:p>
    <w:p w14:paraId="1864755F" w14:textId="008E15EC" w:rsidR="00D1475C" w:rsidRDefault="00D1475C" w:rsidP="00D1475C">
      <w:pPr>
        <w:pStyle w:val="Listenabsatz"/>
        <w:numPr>
          <w:ilvl w:val="0"/>
          <w:numId w:val="37"/>
        </w:numPr>
      </w:pPr>
      <w:r>
        <w:t>Lerndokumentation</w:t>
      </w:r>
    </w:p>
    <w:p w14:paraId="60F78537" w14:textId="60FEA170" w:rsidR="00D1475C" w:rsidRDefault="00D1475C" w:rsidP="00D1475C">
      <w:pPr>
        <w:pStyle w:val="Listenabsatz"/>
        <w:numPr>
          <w:ilvl w:val="0"/>
          <w:numId w:val="37"/>
        </w:numPr>
      </w:pPr>
      <w:r>
        <w:t>Arbeitsaufteilung</w:t>
      </w:r>
    </w:p>
    <w:p w14:paraId="12BE88AB" w14:textId="2510FF18" w:rsidR="00D1475C" w:rsidRDefault="00D1475C" w:rsidP="00D1475C">
      <w:pPr>
        <w:pStyle w:val="Listenabsatz"/>
        <w:numPr>
          <w:ilvl w:val="0"/>
          <w:numId w:val="37"/>
        </w:numPr>
      </w:pPr>
      <w:r>
        <w:t>Beurteilungskriterien erfüllen gemäss Liste</w:t>
      </w:r>
    </w:p>
    <w:p w14:paraId="024BAF4B" w14:textId="198785B5" w:rsidR="00D1475C" w:rsidRDefault="00D1475C" w:rsidP="00D1475C">
      <w:pPr>
        <w:pStyle w:val="Listenabsatz"/>
        <w:numPr>
          <w:ilvl w:val="0"/>
          <w:numId w:val="37"/>
        </w:numPr>
      </w:pPr>
      <w:r>
        <w:t>Sensorwahl und -</w:t>
      </w:r>
      <w:r w:rsidR="009362E3">
        <w:t>S</w:t>
      </w:r>
      <w:r>
        <w:t>peisung (Akku, USB, ...)</w:t>
      </w:r>
    </w:p>
    <w:p w14:paraId="13EDBBD1" w14:textId="5170FC16" w:rsidR="008821A1" w:rsidRDefault="008821A1" w:rsidP="008821A1">
      <w:pPr>
        <w:pStyle w:val="Listenabsatz"/>
        <w:numPr>
          <w:ilvl w:val="0"/>
          <w:numId w:val="37"/>
        </w:numPr>
      </w:pPr>
      <w:r>
        <w:t xml:space="preserve">Sämtliche Projektunterlagen sind in </w:t>
      </w:r>
      <w:r w:rsidR="00053A10">
        <w:t>ein</w:t>
      </w:r>
      <w:r>
        <w:t xml:space="preserve"> </w:t>
      </w:r>
      <w:proofErr w:type="spellStart"/>
      <w:r>
        <w:t>Git</w:t>
      </w:r>
      <w:proofErr w:type="spellEnd"/>
      <w:r>
        <w:t>-Repository «</w:t>
      </w:r>
      <w:proofErr w:type="spellStart"/>
      <w:r w:rsidR="002061FE">
        <w:t>Long_live_the_Plants</w:t>
      </w:r>
      <w:proofErr w:type="spellEnd"/>
      <w:r>
        <w:t xml:space="preserve">» </w:t>
      </w:r>
    </w:p>
    <w:p w14:paraId="4A2B9B11" w14:textId="63FAE7F7" w:rsidR="00607B81" w:rsidRPr="00D1475C" w:rsidRDefault="008821A1" w:rsidP="00672601">
      <w:pPr>
        <w:pStyle w:val="Listenabsatz"/>
        <w:numPr>
          <w:ilvl w:val="0"/>
          <w:numId w:val="37"/>
        </w:numPr>
      </w:pPr>
      <w:r>
        <w:t>Abgabe der persönlichen Lerndokumentation am Ende des Kurses an die Kursleitung, in elektronischer Form</w:t>
      </w:r>
    </w:p>
    <w:sectPr w:rsidR="00607B81" w:rsidRPr="00D1475C" w:rsidSect="009310DF">
      <w:headerReference w:type="default" r:id="rId12"/>
      <w:footerReference w:type="default" r:id="rId13"/>
      <w:pgSz w:w="11906" w:h="16838" w:code="9"/>
      <w:pgMar w:top="2268" w:right="1134" w:bottom="113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30CD" w14:textId="77777777" w:rsidR="00B00E13" w:rsidRDefault="00B00E13" w:rsidP="00E4787B">
      <w:pPr>
        <w:spacing w:after="0"/>
      </w:pPr>
      <w:r>
        <w:separator/>
      </w:r>
    </w:p>
  </w:endnote>
  <w:endnote w:type="continuationSeparator" w:id="0">
    <w:p w14:paraId="50DB9306" w14:textId="77777777" w:rsidR="00B00E13" w:rsidRDefault="00B00E13" w:rsidP="00E4787B">
      <w:pPr>
        <w:spacing w:after="0"/>
      </w:pPr>
      <w:r>
        <w:continuationSeparator/>
      </w:r>
    </w:p>
  </w:endnote>
  <w:endnote w:type="continuationNotice" w:id="1">
    <w:p w14:paraId="3F2354DC" w14:textId="77777777" w:rsidR="00B00E13" w:rsidRDefault="00B00E1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AB2B" w14:textId="4A6687D3" w:rsidR="00C00BEE" w:rsidRPr="00D040B3" w:rsidRDefault="002F07C1" w:rsidP="0063075A">
    <w:pPr>
      <w:pStyle w:val="Fuzeile"/>
      <w:pBdr>
        <w:top w:val="single" w:sz="4" w:space="1" w:color="auto"/>
      </w:pBdr>
      <w:rPr>
        <w:rFonts w:cs="Arial"/>
        <w:sz w:val="20"/>
        <w:szCs w:val="20"/>
      </w:rPr>
    </w:pPr>
    <w:r>
      <w:rPr>
        <w:rFonts w:cs="Arial"/>
        <w:color w:val="A6A6A6" w:themeColor="background1" w:themeShade="A6"/>
        <w:sz w:val="16"/>
        <w:szCs w:val="16"/>
      </w:rPr>
      <w:fldChar w:fldCharType="begin"/>
    </w:r>
    <w:r>
      <w:rPr>
        <w:rFonts w:cs="Arial"/>
        <w:color w:val="A6A6A6" w:themeColor="background1" w:themeShade="A6"/>
        <w:sz w:val="16"/>
        <w:szCs w:val="16"/>
      </w:rPr>
      <w:instrText xml:space="preserve"> FILENAME   \* MERGEFORMAT </w:instrText>
    </w:r>
    <w:r>
      <w:rPr>
        <w:rFonts w:cs="Arial"/>
        <w:color w:val="A6A6A6" w:themeColor="background1" w:themeShade="A6"/>
        <w:sz w:val="16"/>
        <w:szCs w:val="16"/>
      </w:rPr>
      <w:fldChar w:fldCharType="separate"/>
    </w:r>
    <w:r w:rsidR="00933ADA">
      <w:rPr>
        <w:rFonts w:cs="Arial"/>
        <w:noProof/>
        <w:color w:val="A6A6A6" w:themeColor="background1" w:themeShade="A6"/>
        <w:sz w:val="16"/>
        <w:szCs w:val="16"/>
      </w:rPr>
      <w:t>Auftrag_Long_live_the_Plants.docx</w:t>
    </w:r>
    <w:r>
      <w:rPr>
        <w:rFonts w:cs="Arial"/>
        <w:color w:val="A6A6A6" w:themeColor="background1" w:themeShade="A6"/>
        <w:sz w:val="16"/>
        <w:szCs w:val="16"/>
      </w:rPr>
      <w:fldChar w:fldCharType="end"/>
    </w:r>
    <w:r w:rsidR="0063075A">
      <w:rPr>
        <w:rFonts w:cs="Arial"/>
        <w:color w:val="A6A6A6" w:themeColor="background1" w:themeShade="A6"/>
        <w:sz w:val="16"/>
        <w:szCs w:val="16"/>
      </w:rPr>
      <w:tab/>
    </w:r>
    <w:r w:rsidR="0063075A">
      <w:rPr>
        <w:rFonts w:cs="Arial"/>
        <w:color w:val="A6A6A6" w:themeColor="background1" w:themeShade="A6"/>
        <w:sz w:val="16"/>
        <w:szCs w:val="16"/>
      </w:rPr>
      <w:tab/>
    </w:r>
    <w:sdt>
      <w:sdtPr>
        <w:rPr>
          <w:rFonts w:cs="Arial"/>
          <w:sz w:val="20"/>
          <w:szCs w:val="20"/>
        </w:rPr>
        <w:id w:val="83789449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1683558268"/>
            <w:docPartObj>
              <w:docPartGallery w:val="Page Numbers (Top of Page)"/>
              <w:docPartUnique/>
            </w:docPartObj>
          </w:sdtPr>
          <w:sdtEndPr/>
          <w:sdtContent>
            <w:r w:rsidR="00C00BEE" w:rsidRPr="00D040B3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="00974C8A">
              <w:rPr>
                <w:rFonts w:cs="Arial"/>
                <w:b/>
                <w:bCs/>
                <w:noProof/>
                <w:sz w:val="20"/>
                <w:szCs w:val="20"/>
              </w:rPr>
              <w:t>4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="00C00BEE" w:rsidRPr="00D040B3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="00974C8A">
              <w:rPr>
                <w:rFonts w:cs="Arial"/>
                <w:b/>
                <w:bCs/>
                <w:noProof/>
                <w:sz w:val="20"/>
                <w:szCs w:val="20"/>
              </w:rPr>
              <w:t>4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B629" w14:textId="77777777" w:rsidR="00B00E13" w:rsidRDefault="00B00E13" w:rsidP="00E4787B">
      <w:pPr>
        <w:spacing w:after="0"/>
      </w:pPr>
      <w:r>
        <w:separator/>
      </w:r>
    </w:p>
  </w:footnote>
  <w:footnote w:type="continuationSeparator" w:id="0">
    <w:p w14:paraId="46C97493" w14:textId="77777777" w:rsidR="00B00E13" w:rsidRDefault="00B00E13" w:rsidP="00E4787B">
      <w:pPr>
        <w:spacing w:after="0"/>
      </w:pPr>
      <w:r>
        <w:continuationSeparator/>
      </w:r>
    </w:p>
  </w:footnote>
  <w:footnote w:type="continuationNotice" w:id="1">
    <w:p w14:paraId="7DCCFAA4" w14:textId="77777777" w:rsidR="00B00E13" w:rsidRDefault="00B00E1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325C" w14:textId="7CCAE1E3" w:rsidR="00C00BEE" w:rsidRPr="008B62C2" w:rsidRDefault="003905B0" w:rsidP="00407D6D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  <w:lang w:val="en-US"/>
      </w:rPr>
    </w:pPr>
    <w:r w:rsidRPr="00BC384F">
      <w:rPr>
        <w:rFonts w:cs="Arial"/>
        <w:noProof/>
      </w:rPr>
      <w:drawing>
        <wp:anchor distT="0" distB="0" distL="114300" distR="114300" simplePos="0" relativeHeight="251658240" behindDoc="0" locked="0" layoutInCell="1" allowOverlap="1" wp14:anchorId="274A23BC" wp14:editId="0DDF243C">
          <wp:simplePos x="0" y="0"/>
          <wp:positionH relativeFrom="column">
            <wp:posOffset>3685411</wp:posOffset>
          </wp:positionH>
          <wp:positionV relativeFrom="paragraph">
            <wp:posOffset>77676</wp:posOffset>
          </wp:positionV>
          <wp:extent cx="2132116" cy="584200"/>
          <wp:effectExtent l="0" t="0" r="190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YP_700x24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11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  <w:lang w:val="en-US"/>
        </w:rPr>
        <w:alias w:val="Titel"/>
        <w:tag w:val=""/>
        <w:id w:val="1965311321"/>
        <w:placeholder>
          <w:docPart w:val="A0F5FA59F59E46C89646EDBD76A813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03AE" w:rsidRPr="008B62C2">
          <w:rPr>
            <w:rFonts w:cs="Arial"/>
            <w:b/>
            <w:lang w:val="en-US"/>
          </w:rPr>
          <w:t xml:space="preserve">LB – </w:t>
        </w:r>
        <w:proofErr w:type="spellStart"/>
        <w:r w:rsidR="00E503AE" w:rsidRPr="008B62C2">
          <w:rPr>
            <w:rFonts w:cs="Arial"/>
            <w:b/>
            <w:lang w:val="en-US"/>
          </w:rPr>
          <w:t>Projektauftrag</w:t>
        </w:r>
        <w:proofErr w:type="spellEnd"/>
        <w:r w:rsidR="00E503AE" w:rsidRPr="008B62C2">
          <w:rPr>
            <w:rFonts w:cs="Arial"/>
            <w:b/>
            <w:lang w:val="en-US"/>
          </w:rPr>
          <w:t xml:space="preserve"> „</w:t>
        </w:r>
        <w:r w:rsidR="006F063F">
          <w:rPr>
            <w:rFonts w:cs="Arial"/>
            <w:b/>
            <w:lang w:val="en-US"/>
          </w:rPr>
          <w:t xml:space="preserve">Long live the </w:t>
        </w:r>
        <w:proofErr w:type="gramStart"/>
        <w:r w:rsidR="006F063F">
          <w:rPr>
            <w:rFonts w:cs="Arial"/>
            <w:b/>
            <w:lang w:val="en-US"/>
          </w:rPr>
          <w:t>Plants</w:t>
        </w:r>
        <w:r w:rsidR="00E503AE" w:rsidRPr="008B62C2">
          <w:rPr>
            <w:rFonts w:cs="Arial"/>
            <w:b/>
            <w:lang w:val="en-US"/>
          </w:rPr>
          <w:t>“</w:t>
        </w:r>
        <w:proofErr w:type="gramEnd"/>
      </w:sdtContent>
    </w:sdt>
  </w:p>
  <w:sdt>
    <w:sdtPr>
      <w:rPr>
        <w:rFonts w:cs="Arial"/>
        <w:b/>
        <w:sz w:val="20"/>
        <w:szCs w:val="20"/>
        <w:lang w:val="en-US"/>
      </w:rPr>
      <w:alias w:val="Betreff"/>
      <w:tag w:val=""/>
      <w:id w:val="672224316"/>
      <w:placeholder>
        <w:docPart w:val="F48C60ABB00344959507BFD5658627A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A25C95D" w14:textId="7A49AC5E" w:rsidR="00C00BEE" w:rsidRPr="008B62C2" w:rsidRDefault="00D97F93" w:rsidP="00E2301D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US"/>
          </w:rPr>
        </w:pPr>
        <w:r w:rsidRPr="008B62C2">
          <w:rPr>
            <w:rFonts w:cs="Arial"/>
            <w:b/>
            <w:sz w:val="20"/>
            <w:szCs w:val="20"/>
            <w:lang w:val="en-US"/>
          </w:rPr>
          <w:t xml:space="preserve">Modul </w:t>
        </w:r>
        <w:r w:rsidR="00205BAC" w:rsidRPr="008B62C2">
          <w:rPr>
            <w:rFonts w:cs="Arial"/>
            <w:b/>
            <w:sz w:val="20"/>
            <w:szCs w:val="20"/>
            <w:lang w:val="en-US"/>
          </w:rPr>
          <w:t>216</w:t>
        </w:r>
        <w:r w:rsidR="00095E7E" w:rsidRPr="008B62C2">
          <w:rPr>
            <w:rFonts w:cs="Arial"/>
            <w:b/>
            <w:sz w:val="20"/>
            <w:szCs w:val="20"/>
            <w:lang w:val="en-US"/>
          </w:rPr>
          <w:t xml:space="preserve"> – </w:t>
        </w:r>
        <w:r w:rsidR="00205BAC" w:rsidRPr="008B62C2">
          <w:rPr>
            <w:rFonts w:cs="Arial"/>
            <w:b/>
            <w:sz w:val="20"/>
            <w:szCs w:val="20"/>
            <w:lang w:val="en-US"/>
          </w:rPr>
          <w:t>Internet of Everything (IoE)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1A8C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9500B208"/>
    <w:lvl w:ilvl="0" w:tplc="BED8F21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7CA679EC">
      <w:numFmt w:val="decimal"/>
      <w:lvlText w:val=""/>
      <w:lvlJc w:val="left"/>
    </w:lvl>
    <w:lvl w:ilvl="2" w:tplc="F320C52C">
      <w:numFmt w:val="decimal"/>
      <w:lvlText w:val=""/>
      <w:lvlJc w:val="left"/>
    </w:lvl>
    <w:lvl w:ilvl="3" w:tplc="C0ACF912">
      <w:numFmt w:val="decimal"/>
      <w:lvlText w:val=""/>
      <w:lvlJc w:val="left"/>
    </w:lvl>
    <w:lvl w:ilvl="4" w:tplc="B19E78D6">
      <w:numFmt w:val="decimal"/>
      <w:lvlText w:val=""/>
      <w:lvlJc w:val="left"/>
    </w:lvl>
    <w:lvl w:ilvl="5" w:tplc="40AC8500">
      <w:numFmt w:val="decimal"/>
      <w:lvlText w:val=""/>
      <w:lvlJc w:val="left"/>
    </w:lvl>
    <w:lvl w:ilvl="6" w:tplc="DD3CFD5C">
      <w:numFmt w:val="decimal"/>
      <w:lvlText w:val=""/>
      <w:lvlJc w:val="left"/>
    </w:lvl>
    <w:lvl w:ilvl="7" w:tplc="5B924B46">
      <w:numFmt w:val="decimal"/>
      <w:lvlText w:val=""/>
      <w:lvlJc w:val="left"/>
    </w:lvl>
    <w:lvl w:ilvl="8" w:tplc="54048E2C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2EA3620"/>
    <w:lvl w:ilvl="0" w:tplc="2E8051FE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ECE80402">
      <w:numFmt w:val="decimal"/>
      <w:lvlText w:val=""/>
      <w:lvlJc w:val="left"/>
    </w:lvl>
    <w:lvl w:ilvl="2" w:tplc="0AF0EF9A">
      <w:numFmt w:val="decimal"/>
      <w:lvlText w:val=""/>
      <w:lvlJc w:val="left"/>
    </w:lvl>
    <w:lvl w:ilvl="3" w:tplc="8A488DF2">
      <w:numFmt w:val="decimal"/>
      <w:lvlText w:val=""/>
      <w:lvlJc w:val="left"/>
    </w:lvl>
    <w:lvl w:ilvl="4" w:tplc="E04437FE">
      <w:numFmt w:val="decimal"/>
      <w:lvlText w:val=""/>
      <w:lvlJc w:val="left"/>
    </w:lvl>
    <w:lvl w:ilvl="5" w:tplc="79203AEA">
      <w:numFmt w:val="decimal"/>
      <w:lvlText w:val=""/>
      <w:lvlJc w:val="left"/>
    </w:lvl>
    <w:lvl w:ilvl="6" w:tplc="89284032">
      <w:numFmt w:val="decimal"/>
      <w:lvlText w:val=""/>
      <w:lvlJc w:val="left"/>
    </w:lvl>
    <w:lvl w:ilvl="7" w:tplc="4CD04EB0">
      <w:numFmt w:val="decimal"/>
      <w:lvlText w:val=""/>
      <w:lvlJc w:val="left"/>
    </w:lvl>
    <w:lvl w:ilvl="8" w:tplc="41222700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71E2564C"/>
    <w:lvl w:ilvl="0" w:tplc="AE58DF24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F30CC8B8">
      <w:numFmt w:val="decimal"/>
      <w:lvlText w:val=""/>
      <w:lvlJc w:val="left"/>
    </w:lvl>
    <w:lvl w:ilvl="2" w:tplc="BEAC6C36">
      <w:numFmt w:val="decimal"/>
      <w:lvlText w:val=""/>
      <w:lvlJc w:val="left"/>
    </w:lvl>
    <w:lvl w:ilvl="3" w:tplc="DAFA6194">
      <w:numFmt w:val="decimal"/>
      <w:lvlText w:val=""/>
      <w:lvlJc w:val="left"/>
    </w:lvl>
    <w:lvl w:ilvl="4" w:tplc="F4F867FC">
      <w:numFmt w:val="decimal"/>
      <w:lvlText w:val=""/>
      <w:lvlJc w:val="left"/>
    </w:lvl>
    <w:lvl w:ilvl="5" w:tplc="B38A50EC">
      <w:numFmt w:val="decimal"/>
      <w:lvlText w:val=""/>
      <w:lvlJc w:val="left"/>
    </w:lvl>
    <w:lvl w:ilvl="6" w:tplc="DB6C3BDC">
      <w:numFmt w:val="decimal"/>
      <w:lvlText w:val=""/>
      <w:lvlJc w:val="left"/>
    </w:lvl>
    <w:lvl w:ilvl="7" w:tplc="DA2C7CC0">
      <w:numFmt w:val="decimal"/>
      <w:lvlText w:val=""/>
      <w:lvlJc w:val="left"/>
    </w:lvl>
    <w:lvl w:ilvl="8" w:tplc="768EAB8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C5CA60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2F8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96F1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ECB8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BA0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F48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419E9"/>
    <w:multiLevelType w:val="hybridMultilevel"/>
    <w:tmpl w:val="8BACB596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321E8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355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9B27AC2"/>
    <w:multiLevelType w:val="hybridMultilevel"/>
    <w:tmpl w:val="5AD07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C303B"/>
    <w:multiLevelType w:val="hybridMultilevel"/>
    <w:tmpl w:val="068204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33C87"/>
    <w:multiLevelType w:val="hybridMultilevel"/>
    <w:tmpl w:val="9E78DC78"/>
    <w:lvl w:ilvl="0" w:tplc="A12A7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40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E5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C2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8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04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0D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0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E9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55552"/>
    <w:multiLevelType w:val="hybridMultilevel"/>
    <w:tmpl w:val="E572D27E"/>
    <w:lvl w:ilvl="0" w:tplc="07DCE8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F1D7D"/>
    <w:multiLevelType w:val="hybridMultilevel"/>
    <w:tmpl w:val="FDAC52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8650C"/>
    <w:multiLevelType w:val="multilevel"/>
    <w:tmpl w:val="A20C50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71A15"/>
    <w:multiLevelType w:val="hybridMultilevel"/>
    <w:tmpl w:val="3F842142"/>
    <w:lvl w:ilvl="0" w:tplc="4F5268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E5F18"/>
    <w:multiLevelType w:val="hybridMultilevel"/>
    <w:tmpl w:val="D1FC593E"/>
    <w:lvl w:ilvl="0" w:tplc="07DCE8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C02DC"/>
    <w:multiLevelType w:val="hybridMultilevel"/>
    <w:tmpl w:val="E516F8F0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394F1D"/>
    <w:multiLevelType w:val="hybridMultilevel"/>
    <w:tmpl w:val="B72818BC"/>
    <w:lvl w:ilvl="0" w:tplc="4F5268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D7B8D"/>
    <w:multiLevelType w:val="hybridMultilevel"/>
    <w:tmpl w:val="40EAAB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96317"/>
    <w:multiLevelType w:val="hybridMultilevel"/>
    <w:tmpl w:val="D3C2381A"/>
    <w:lvl w:ilvl="0" w:tplc="A504216E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B5632"/>
    <w:multiLevelType w:val="hybridMultilevel"/>
    <w:tmpl w:val="C35C387C"/>
    <w:lvl w:ilvl="0" w:tplc="0FB8796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87FE8"/>
    <w:multiLevelType w:val="hybridMultilevel"/>
    <w:tmpl w:val="5A2846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55C5"/>
    <w:multiLevelType w:val="hybridMultilevel"/>
    <w:tmpl w:val="4C90AA9C"/>
    <w:lvl w:ilvl="0" w:tplc="F228674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2631A"/>
    <w:multiLevelType w:val="hybridMultilevel"/>
    <w:tmpl w:val="5ADAB70C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1D0C5B"/>
    <w:multiLevelType w:val="hybridMultilevel"/>
    <w:tmpl w:val="6826F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D19F7"/>
    <w:multiLevelType w:val="hybridMultilevel"/>
    <w:tmpl w:val="94586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53A1D"/>
    <w:multiLevelType w:val="hybridMultilevel"/>
    <w:tmpl w:val="867CC2B2"/>
    <w:lvl w:ilvl="0" w:tplc="F228674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F756F"/>
    <w:multiLevelType w:val="hybridMultilevel"/>
    <w:tmpl w:val="D3D67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D211F"/>
    <w:multiLevelType w:val="hybridMultilevel"/>
    <w:tmpl w:val="B4B619DC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930B7B"/>
    <w:multiLevelType w:val="hybridMultilevel"/>
    <w:tmpl w:val="475E3C46"/>
    <w:lvl w:ilvl="0" w:tplc="F228674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0"/>
  </w:num>
  <w:num w:numId="15">
    <w:abstractNumId w:val="31"/>
  </w:num>
  <w:num w:numId="16">
    <w:abstractNumId w:val="13"/>
  </w:num>
  <w:num w:numId="17">
    <w:abstractNumId w:val="16"/>
  </w:num>
  <w:num w:numId="18">
    <w:abstractNumId w:val="33"/>
  </w:num>
  <w:num w:numId="19">
    <w:abstractNumId w:val="17"/>
  </w:num>
  <w:num w:numId="20">
    <w:abstractNumId w:val="27"/>
  </w:num>
  <w:num w:numId="21">
    <w:abstractNumId w:val="24"/>
  </w:num>
  <w:num w:numId="22">
    <w:abstractNumId w:val="12"/>
  </w:num>
  <w:num w:numId="23">
    <w:abstractNumId w:val="16"/>
  </w:num>
  <w:num w:numId="24">
    <w:abstractNumId w:val="23"/>
  </w:num>
  <w:num w:numId="25">
    <w:abstractNumId w:val="30"/>
  </w:num>
  <w:num w:numId="26">
    <w:abstractNumId w:val="15"/>
  </w:num>
  <w:num w:numId="27">
    <w:abstractNumId w:val="28"/>
  </w:num>
  <w:num w:numId="28">
    <w:abstractNumId w:val="32"/>
  </w:num>
  <w:num w:numId="29">
    <w:abstractNumId w:val="14"/>
  </w:num>
  <w:num w:numId="30">
    <w:abstractNumId w:val="10"/>
  </w:num>
  <w:num w:numId="31">
    <w:abstractNumId w:val="21"/>
  </w:num>
  <w:num w:numId="32">
    <w:abstractNumId w:val="34"/>
  </w:num>
  <w:num w:numId="33">
    <w:abstractNumId w:val="29"/>
  </w:num>
  <w:num w:numId="34">
    <w:abstractNumId w:val="35"/>
  </w:num>
  <w:num w:numId="35">
    <w:abstractNumId w:val="20"/>
  </w:num>
  <w:num w:numId="36">
    <w:abstractNumId w:val="25"/>
  </w:num>
  <w:num w:numId="37">
    <w:abstractNumId w:val="19"/>
  </w:num>
  <w:num w:numId="38">
    <w:abstractNumId w:val="2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93"/>
    <w:rsid w:val="00001B19"/>
    <w:rsid w:val="00003948"/>
    <w:rsid w:val="00006524"/>
    <w:rsid w:val="00011CF7"/>
    <w:rsid w:val="000165EA"/>
    <w:rsid w:val="00017F75"/>
    <w:rsid w:val="000213A2"/>
    <w:rsid w:val="000252E3"/>
    <w:rsid w:val="000324DD"/>
    <w:rsid w:val="000324F2"/>
    <w:rsid w:val="00032887"/>
    <w:rsid w:val="00033FAF"/>
    <w:rsid w:val="0003587C"/>
    <w:rsid w:val="00035A94"/>
    <w:rsid w:val="00037FB5"/>
    <w:rsid w:val="000407A4"/>
    <w:rsid w:val="00043B59"/>
    <w:rsid w:val="000457D2"/>
    <w:rsid w:val="00046F39"/>
    <w:rsid w:val="0005137F"/>
    <w:rsid w:val="00051A9D"/>
    <w:rsid w:val="00053A10"/>
    <w:rsid w:val="000628E2"/>
    <w:rsid w:val="000634D7"/>
    <w:rsid w:val="00067D21"/>
    <w:rsid w:val="000716A9"/>
    <w:rsid w:val="000728D1"/>
    <w:rsid w:val="0007485D"/>
    <w:rsid w:val="00076934"/>
    <w:rsid w:val="00080414"/>
    <w:rsid w:val="00081F7A"/>
    <w:rsid w:val="00083251"/>
    <w:rsid w:val="0008730B"/>
    <w:rsid w:val="00090F35"/>
    <w:rsid w:val="00092048"/>
    <w:rsid w:val="00093664"/>
    <w:rsid w:val="0009368A"/>
    <w:rsid w:val="000941FF"/>
    <w:rsid w:val="00095386"/>
    <w:rsid w:val="000954E7"/>
    <w:rsid w:val="00095E7E"/>
    <w:rsid w:val="00096678"/>
    <w:rsid w:val="0009777F"/>
    <w:rsid w:val="000A1FC2"/>
    <w:rsid w:val="000A225D"/>
    <w:rsid w:val="000A4936"/>
    <w:rsid w:val="000A7996"/>
    <w:rsid w:val="000B0C34"/>
    <w:rsid w:val="000B55E3"/>
    <w:rsid w:val="000C13B5"/>
    <w:rsid w:val="000C3396"/>
    <w:rsid w:val="000C3C4C"/>
    <w:rsid w:val="000C4563"/>
    <w:rsid w:val="000C51A1"/>
    <w:rsid w:val="000D6BCB"/>
    <w:rsid w:val="000E0259"/>
    <w:rsid w:val="000E196E"/>
    <w:rsid w:val="000E4BB4"/>
    <w:rsid w:val="000F0B65"/>
    <w:rsid w:val="000F237B"/>
    <w:rsid w:val="000F35E8"/>
    <w:rsid w:val="000F3EE7"/>
    <w:rsid w:val="0010426F"/>
    <w:rsid w:val="00104FF1"/>
    <w:rsid w:val="001121D9"/>
    <w:rsid w:val="00124465"/>
    <w:rsid w:val="00130F6C"/>
    <w:rsid w:val="00135022"/>
    <w:rsid w:val="00143517"/>
    <w:rsid w:val="0014423E"/>
    <w:rsid w:val="00146BC5"/>
    <w:rsid w:val="001521D4"/>
    <w:rsid w:val="00153EF9"/>
    <w:rsid w:val="0016290F"/>
    <w:rsid w:val="001668F4"/>
    <w:rsid w:val="00167EF2"/>
    <w:rsid w:val="00180614"/>
    <w:rsid w:val="0018154E"/>
    <w:rsid w:val="0018321F"/>
    <w:rsid w:val="001847F1"/>
    <w:rsid w:val="001877A0"/>
    <w:rsid w:val="001878C2"/>
    <w:rsid w:val="00194272"/>
    <w:rsid w:val="001A11CA"/>
    <w:rsid w:val="001A5FAB"/>
    <w:rsid w:val="001B4552"/>
    <w:rsid w:val="001C043D"/>
    <w:rsid w:val="001C0A04"/>
    <w:rsid w:val="001C3B26"/>
    <w:rsid w:val="001C4CCA"/>
    <w:rsid w:val="001C5A08"/>
    <w:rsid w:val="001D3D16"/>
    <w:rsid w:val="001D442C"/>
    <w:rsid w:val="001D50AD"/>
    <w:rsid w:val="001D5F4F"/>
    <w:rsid w:val="001D760B"/>
    <w:rsid w:val="001E11E1"/>
    <w:rsid w:val="001E2F30"/>
    <w:rsid w:val="001E4FD9"/>
    <w:rsid w:val="001F081A"/>
    <w:rsid w:val="00202933"/>
    <w:rsid w:val="00203073"/>
    <w:rsid w:val="00204637"/>
    <w:rsid w:val="00205B3B"/>
    <w:rsid w:val="00205BAC"/>
    <w:rsid w:val="00205D44"/>
    <w:rsid w:val="002061FE"/>
    <w:rsid w:val="00211651"/>
    <w:rsid w:val="00212BEB"/>
    <w:rsid w:val="00213F60"/>
    <w:rsid w:val="00215779"/>
    <w:rsid w:val="00216751"/>
    <w:rsid w:val="00222399"/>
    <w:rsid w:val="00222A06"/>
    <w:rsid w:val="00223E9C"/>
    <w:rsid w:val="002273D6"/>
    <w:rsid w:val="0023155D"/>
    <w:rsid w:val="0023208D"/>
    <w:rsid w:val="00234A34"/>
    <w:rsid w:val="00235754"/>
    <w:rsid w:val="00242009"/>
    <w:rsid w:val="00246ABA"/>
    <w:rsid w:val="00246BDE"/>
    <w:rsid w:val="00250064"/>
    <w:rsid w:val="00261147"/>
    <w:rsid w:val="00263A8B"/>
    <w:rsid w:val="0026415C"/>
    <w:rsid w:val="002716AA"/>
    <w:rsid w:val="00284E52"/>
    <w:rsid w:val="00285ACE"/>
    <w:rsid w:val="00291702"/>
    <w:rsid w:val="002924B8"/>
    <w:rsid w:val="00295799"/>
    <w:rsid w:val="002A365F"/>
    <w:rsid w:val="002B190E"/>
    <w:rsid w:val="002B383E"/>
    <w:rsid w:val="002C2451"/>
    <w:rsid w:val="002D7C81"/>
    <w:rsid w:val="002E7DD6"/>
    <w:rsid w:val="002F07C1"/>
    <w:rsid w:val="002F12A2"/>
    <w:rsid w:val="002F3C13"/>
    <w:rsid w:val="002F4636"/>
    <w:rsid w:val="002F4C60"/>
    <w:rsid w:val="002F6010"/>
    <w:rsid w:val="002F6941"/>
    <w:rsid w:val="00301098"/>
    <w:rsid w:val="003018FF"/>
    <w:rsid w:val="00301DC9"/>
    <w:rsid w:val="00304BD2"/>
    <w:rsid w:val="00305C65"/>
    <w:rsid w:val="003061A4"/>
    <w:rsid w:val="003072A6"/>
    <w:rsid w:val="00310CA0"/>
    <w:rsid w:val="003144EB"/>
    <w:rsid w:val="00314FD4"/>
    <w:rsid w:val="00324C01"/>
    <w:rsid w:val="003260D0"/>
    <w:rsid w:val="00333602"/>
    <w:rsid w:val="003364AA"/>
    <w:rsid w:val="00336646"/>
    <w:rsid w:val="003406F8"/>
    <w:rsid w:val="00340A56"/>
    <w:rsid w:val="003454F0"/>
    <w:rsid w:val="003469CB"/>
    <w:rsid w:val="00346C3E"/>
    <w:rsid w:val="0034753F"/>
    <w:rsid w:val="00350947"/>
    <w:rsid w:val="00352C12"/>
    <w:rsid w:val="00357C59"/>
    <w:rsid w:val="00360616"/>
    <w:rsid w:val="0036653D"/>
    <w:rsid w:val="00370A48"/>
    <w:rsid w:val="0037662F"/>
    <w:rsid w:val="00377318"/>
    <w:rsid w:val="0038231B"/>
    <w:rsid w:val="003905B0"/>
    <w:rsid w:val="00394387"/>
    <w:rsid w:val="00397D83"/>
    <w:rsid w:val="003A0AD0"/>
    <w:rsid w:val="003A0DBA"/>
    <w:rsid w:val="003A14B0"/>
    <w:rsid w:val="003A4226"/>
    <w:rsid w:val="003A72EB"/>
    <w:rsid w:val="003B0A3F"/>
    <w:rsid w:val="003B0ABF"/>
    <w:rsid w:val="003B30E8"/>
    <w:rsid w:val="003B46EC"/>
    <w:rsid w:val="003B655A"/>
    <w:rsid w:val="003C432D"/>
    <w:rsid w:val="003C52E3"/>
    <w:rsid w:val="003E0BF7"/>
    <w:rsid w:val="003E13AB"/>
    <w:rsid w:val="003E4ADD"/>
    <w:rsid w:val="003E6404"/>
    <w:rsid w:val="003F1C49"/>
    <w:rsid w:val="003F6C57"/>
    <w:rsid w:val="004027D3"/>
    <w:rsid w:val="00402B63"/>
    <w:rsid w:val="00407D6D"/>
    <w:rsid w:val="00407D85"/>
    <w:rsid w:val="00416178"/>
    <w:rsid w:val="00416F49"/>
    <w:rsid w:val="00423DB4"/>
    <w:rsid w:val="00431D06"/>
    <w:rsid w:val="004330EA"/>
    <w:rsid w:val="00434BFF"/>
    <w:rsid w:val="00436188"/>
    <w:rsid w:val="00436D8C"/>
    <w:rsid w:val="004372BF"/>
    <w:rsid w:val="00437B43"/>
    <w:rsid w:val="00443737"/>
    <w:rsid w:val="00451A58"/>
    <w:rsid w:val="0045203F"/>
    <w:rsid w:val="004521F5"/>
    <w:rsid w:val="004565C2"/>
    <w:rsid w:val="00466C59"/>
    <w:rsid w:val="00466F3F"/>
    <w:rsid w:val="004708A0"/>
    <w:rsid w:val="0048214E"/>
    <w:rsid w:val="004849E9"/>
    <w:rsid w:val="00485C08"/>
    <w:rsid w:val="00486E1A"/>
    <w:rsid w:val="00492ADA"/>
    <w:rsid w:val="004977DF"/>
    <w:rsid w:val="004A0038"/>
    <w:rsid w:val="004A0C15"/>
    <w:rsid w:val="004A66D0"/>
    <w:rsid w:val="004A71C3"/>
    <w:rsid w:val="004A7BF4"/>
    <w:rsid w:val="004B70C7"/>
    <w:rsid w:val="004B7719"/>
    <w:rsid w:val="004C3B53"/>
    <w:rsid w:val="004C3B62"/>
    <w:rsid w:val="004C41F2"/>
    <w:rsid w:val="004C5543"/>
    <w:rsid w:val="004C58EE"/>
    <w:rsid w:val="004D3C43"/>
    <w:rsid w:val="004D6953"/>
    <w:rsid w:val="004E12A2"/>
    <w:rsid w:val="004E2D50"/>
    <w:rsid w:val="004F0048"/>
    <w:rsid w:val="004F0431"/>
    <w:rsid w:val="004F0561"/>
    <w:rsid w:val="004F0D30"/>
    <w:rsid w:val="004F17A5"/>
    <w:rsid w:val="004F3E5A"/>
    <w:rsid w:val="00501C10"/>
    <w:rsid w:val="00503F87"/>
    <w:rsid w:val="00505ED9"/>
    <w:rsid w:val="00510766"/>
    <w:rsid w:val="00521304"/>
    <w:rsid w:val="0052329D"/>
    <w:rsid w:val="005233BB"/>
    <w:rsid w:val="00526568"/>
    <w:rsid w:val="00531ACC"/>
    <w:rsid w:val="005360F5"/>
    <w:rsid w:val="0053662A"/>
    <w:rsid w:val="00540204"/>
    <w:rsid w:val="00543E6A"/>
    <w:rsid w:val="0054479F"/>
    <w:rsid w:val="00545520"/>
    <w:rsid w:val="005463E3"/>
    <w:rsid w:val="00547F73"/>
    <w:rsid w:val="005521EC"/>
    <w:rsid w:val="0055281B"/>
    <w:rsid w:val="00555786"/>
    <w:rsid w:val="00556186"/>
    <w:rsid w:val="0056080C"/>
    <w:rsid w:val="00561DE4"/>
    <w:rsid w:val="00563B8A"/>
    <w:rsid w:val="00565F37"/>
    <w:rsid w:val="00570D61"/>
    <w:rsid w:val="00575A0C"/>
    <w:rsid w:val="00581EDB"/>
    <w:rsid w:val="00582F81"/>
    <w:rsid w:val="00584682"/>
    <w:rsid w:val="00585FE5"/>
    <w:rsid w:val="00585FF1"/>
    <w:rsid w:val="0059319D"/>
    <w:rsid w:val="0059457A"/>
    <w:rsid w:val="00595015"/>
    <w:rsid w:val="00595984"/>
    <w:rsid w:val="005A0453"/>
    <w:rsid w:val="005A0925"/>
    <w:rsid w:val="005A18EF"/>
    <w:rsid w:val="005A2DA4"/>
    <w:rsid w:val="005A4FE6"/>
    <w:rsid w:val="005B0A69"/>
    <w:rsid w:val="005B1D71"/>
    <w:rsid w:val="005B2B50"/>
    <w:rsid w:val="005C7B50"/>
    <w:rsid w:val="005D4AD5"/>
    <w:rsid w:val="005D52CF"/>
    <w:rsid w:val="005D74E7"/>
    <w:rsid w:val="005E48D5"/>
    <w:rsid w:val="005F03D4"/>
    <w:rsid w:val="005F3674"/>
    <w:rsid w:val="00600E33"/>
    <w:rsid w:val="0060506B"/>
    <w:rsid w:val="00607B81"/>
    <w:rsid w:val="0061184B"/>
    <w:rsid w:val="0061560A"/>
    <w:rsid w:val="006207A7"/>
    <w:rsid w:val="00626343"/>
    <w:rsid w:val="00626F20"/>
    <w:rsid w:val="0063075A"/>
    <w:rsid w:val="00632E3F"/>
    <w:rsid w:val="0063311B"/>
    <w:rsid w:val="00634654"/>
    <w:rsid w:val="00635C25"/>
    <w:rsid w:val="0064095A"/>
    <w:rsid w:val="00642388"/>
    <w:rsid w:val="00642E4A"/>
    <w:rsid w:val="00644B32"/>
    <w:rsid w:val="00645100"/>
    <w:rsid w:val="006515F1"/>
    <w:rsid w:val="00660DB7"/>
    <w:rsid w:val="00663C34"/>
    <w:rsid w:val="0066476C"/>
    <w:rsid w:val="00666219"/>
    <w:rsid w:val="006715E7"/>
    <w:rsid w:val="0067243A"/>
    <w:rsid w:val="00672601"/>
    <w:rsid w:val="00682049"/>
    <w:rsid w:val="00691CCC"/>
    <w:rsid w:val="00693986"/>
    <w:rsid w:val="00693BDE"/>
    <w:rsid w:val="00697760"/>
    <w:rsid w:val="006A5320"/>
    <w:rsid w:val="006A765B"/>
    <w:rsid w:val="006B0030"/>
    <w:rsid w:val="006B1D83"/>
    <w:rsid w:val="006B6AA6"/>
    <w:rsid w:val="006B701E"/>
    <w:rsid w:val="006B791A"/>
    <w:rsid w:val="006B7F5C"/>
    <w:rsid w:val="006C1448"/>
    <w:rsid w:val="006C2205"/>
    <w:rsid w:val="006D2F2B"/>
    <w:rsid w:val="006D42A4"/>
    <w:rsid w:val="006D435A"/>
    <w:rsid w:val="006D44E7"/>
    <w:rsid w:val="006D6122"/>
    <w:rsid w:val="006D74FF"/>
    <w:rsid w:val="006E0875"/>
    <w:rsid w:val="006E0E30"/>
    <w:rsid w:val="006E26FD"/>
    <w:rsid w:val="006E2C64"/>
    <w:rsid w:val="006F063F"/>
    <w:rsid w:val="0071769F"/>
    <w:rsid w:val="007325C1"/>
    <w:rsid w:val="007333C5"/>
    <w:rsid w:val="00733C78"/>
    <w:rsid w:val="007402DA"/>
    <w:rsid w:val="007411E0"/>
    <w:rsid w:val="007449C5"/>
    <w:rsid w:val="00747E4B"/>
    <w:rsid w:val="00747F63"/>
    <w:rsid w:val="00751F18"/>
    <w:rsid w:val="00760EA4"/>
    <w:rsid w:val="0076263E"/>
    <w:rsid w:val="00764D51"/>
    <w:rsid w:val="00766150"/>
    <w:rsid w:val="00772906"/>
    <w:rsid w:val="007734E6"/>
    <w:rsid w:val="007751CF"/>
    <w:rsid w:val="00777F5F"/>
    <w:rsid w:val="00783559"/>
    <w:rsid w:val="00783FB6"/>
    <w:rsid w:val="007863B8"/>
    <w:rsid w:val="007912FA"/>
    <w:rsid w:val="00792143"/>
    <w:rsid w:val="007A584A"/>
    <w:rsid w:val="007B0972"/>
    <w:rsid w:val="007B0CAF"/>
    <w:rsid w:val="007B2C01"/>
    <w:rsid w:val="007B2FE6"/>
    <w:rsid w:val="007C0E45"/>
    <w:rsid w:val="007C316D"/>
    <w:rsid w:val="007C4171"/>
    <w:rsid w:val="007C6470"/>
    <w:rsid w:val="007D78EA"/>
    <w:rsid w:val="007D7973"/>
    <w:rsid w:val="007E29E7"/>
    <w:rsid w:val="007E5282"/>
    <w:rsid w:val="007E6B59"/>
    <w:rsid w:val="007F1C1F"/>
    <w:rsid w:val="007F1D76"/>
    <w:rsid w:val="007F3F83"/>
    <w:rsid w:val="007F3FE3"/>
    <w:rsid w:val="007F775A"/>
    <w:rsid w:val="00801E3C"/>
    <w:rsid w:val="00802B1C"/>
    <w:rsid w:val="00802E7C"/>
    <w:rsid w:val="008042BE"/>
    <w:rsid w:val="00815812"/>
    <w:rsid w:val="00815911"/>
    <w:rsid w:val="008216E2"/>
    <w:rsid w:val="00823732"/>
    <w:rsid w:val="008272E5"/>
    <w:rsid w:val="00831793"/>
    <w:rsid w:val="00840FCB"/>
    <w:rsid w:val="00843B55"/>
    <w:rsid w:val="00844B09"/>
    <w:rsid w:val="00852C8A"/>
    <w:rsid w:val="00853B09"/>
    <w:rsid w:val="00860061"/>
    <w:rsid w:val="00860CDA"/>
    <w:rsid w:val="00861547"/>
    <w:rsid w:val="00862FC6"/>
    <w:rsid w:val="00863F8E"/>
    <w:rsid w:val="00865E71"/>
    <w:rsid w:val="00867189"/>
    <w:rsid w:val="008679A3"/>
    <w:rsid w:val="00871DFE"/>
    <w:rsid w:val="008741A1"/>
    <w:rsid w:val="00874747"/>
    <w:rsid w:val="00875D26"/>
    <w:rsid w:val="00876EB0"/>
    <w:rsid w:val="008810D0"/>
    <w:rsid w:val="008821A1"/>
    <w:rsid w:val="00882FFC"/>
    <w:rsid w:val="00886DFE"/>
    <w:rsid w:val="008873E4"/>
    <w:rsid w:val="00887439"/>
    <w:rsid w:val="008904F7"/>
    <w:rsid w:val="00897475"/>
    <w:rsid w:val="00897BD3"/>
    <w:rsid w:val="008A723A"/>
    <w:rsid w:val="008B0728"/>
    <w:rsid w:val="008B42C5"/>
    <w:rsid w:val="008B4537"/>
    <w:rsid w:val="008B62C2"/>
    <w:rsid w:val="008B7674"/>
    <w:rsid w:val="008C0D1E"/>
    <w:rsid w:val="008C2360"/>
    <w:rsid w:val="008C3DC3"/>
    <w:rsid w:val="008C5284"/>
    <w:rsid w:val="008D0CB8"/>
    <w:rsid w:val="008E56AE"/>
    <w:rsid w:val="008E5E18"/>
    <w:rsid w:val="008F5B10"/>
    <w:rsid w:val="00903202"/>
    <w:rsid w:val="0090676F"/>
    <w:rsid w:val="00912E1B"/>
    <w:rsid w:val="00915328"/>
    <w:rsid w:val="00915B54"/>
    <w:rsid w:val="0092474E"/>
    <w:rsid w:val="00925A03"/>
    <w:rsid w:val="009266AB"/>
    <w:rsid w:val="009310DF"/>
    <w:rsid w:val="00933ADA"/>
    <w:rsid w:val="00934B6F"/>
    <w:rsid w:val="009362E3"/>
    <w:rsid w:val="00937A18"/>
    <w:rsid w:val="00941AFE"/>
    <w:rsid w:val="00945C9A"/>
    <w:rsid w:val="009578B0"/>
    <w:rsid w:val="009607F3"/>
    <w:rsid w:val="00965311"/>
    <w:rsid w:val="00972C35"/>
    <w:rsid w:val="00974C8A"/>
    <w:rsid w:val="00974CCE"/>
    <w:rsid w:val="00976D34"/>
    <w:rsid w:val="009811DF"/>
    <w:rsid w:val="0098126C"/>
    <w:rsid w:val="00984599"/>
    <w:rsid w:val="00984EC5"/>
    <w:rsid w:val="00985280"/>
    <w:rsid w:val="0099195B"/>
    <w:rsid w:val="00992E99"/>
    <w:rsid w:val="009973E9"/>
    <w:rsid w:val="0099751F"/>
    <w:rsid w:val="009A312B"/>
    <w:rsid w:val="009A3D02"/>
    <w:rsid w:val="009B1CCE"/>
    <w:rsid w:val="009B29F2"/>
    <w:rsid w:val="009B38D8"/>
    <w:rsid w:val="009B77AB"/>
    <w:rsid w:val="009C0577"/>
    <w:rsid w:val="009C12D7"/>
    <w:rsid w:val="009C1B4F"/>
    <w:rsid w:val="009C2DA4"/>
    <w:rsid w:val="009C2FD6"/>
    <w:rsid w:val="009C4500"/>
    <w:rsid w:val="009C6E21"/>
    <w:rsid w:val="009D01B7"/>
    <w:rsid w:val="009D0517"/>
    <w:rsid w:val="009D0994"/>
    <w:rsid w:val="009D3A9A"/>
    <w:rsid w:val="009D4FDB"/>
    <w:rsid w:val="009D5E1E"/>
    <w:rsid w:val="009D750D"/>
    <w:rsid w:val="009E167E"/>
    <w:rsid w:val="009E32A1"/>
    <w:rsid w:val="009E634C"/>
    <w:rsid w:val="009E6B6B"/>
    <w:rsid w:val="009F07D8"/>
    <w:rsid w:val="009F2253"/>
    <w:rsid w:val="009F41F2"/>
    <w:rsid w:val="009F5041"/>
    <w:rsid w:val="009F7ABD"/>
    <w:rsid w:val="00A013C2"/>
    <w:rsid w:val="00A0169D"/>
    <w:rsid w:val="00A06F96"/>
    <w:rsid w:val="00A102DB"/>
    <w:rsid w:val="00A118D4"/>
    <w:rsid w:val="00A16334"/>
    <w:rsid w:val="00A16545"/>
    <w:rsid w:val="00A17FAF"/>
    <w:rsid w:val="00A31570"/>
    <w:rsid w:val="00A32C47"/>
    <w:rsid w:val="00A34AE5"/>
    <w:rsid w:val="00A37966"/>
    <w:rsid w:val="00A43A05"/>
    <w:rsid w:val="00A460C0"/>
    <w:rsid w:val="00A57E8C"/>
    <w:rsid w:val="00A65200"/>
    <w:rsid w:val="00A823AD"/>
    <w:rsid w:val="00A85978"/>
    <w:rsid w:val="00A85B1D"/>
    <w:rsid w:val="00A9121D"/>
    <w:rsid w:val="00A92954"/>
    <w:rsid w:val="00AA0D7F"/>
    <w:rsid w:val="00AA5894"/>
    <w:rsid w:val="00AA614F"/>
    <w:rsid w:val="00AA6DDD"/>
    <w:rsid w:val="00AC3EFE"/>
    <w:rsid w:val="00AC40F6"/>
    <w:rsid w:val="00AD0B79"/>
    <w:rsid w:val="00AD437E"/>
    <w:rsid w:val="00AD4D48"/>
    <w:rsid w:val="00AD7A8E"/>
    <w:rsid w:val="00AD7C20"/>
    <w:rsid w:val="00AE0D70"/>
    <w:rsid w:val="00AF2D2C"/>
    <w:rsid w:val="00B00E13"/>
    <w:rsid w:val="00B016E7"/>
    <w:rsid w:val="00B02511"/>
    <w:rsid w:val="00B0613F"/>
    <w:rsid w:val="00B0760B"/>
    <w:rsid w:val="00B17D22"/>
    <w:rsid w:val="00B228AE"/>
    <w:rsid w:val="00B23A74"/>
    <w:rsid w:val="00B2400B"/>
    <w:rsid w:val="00B26060"/>
    <w:rsid w:val="00B2610E"/>
    <w:rsid w:val="00B30397"/>
    <w:rsid w:val="00B32E02"/>
    <w:rsid w:val="00B34F3D"/>
    <w:rsid w:val="00B354DD"/>
    <w:rsid w:val="00B35EAF"/>
    <w:rsid w:val="00B36FA3"/>
    <w:rsid w:val="00B375C0"/>
    <w:rsid w:val="00B41091"/>
    <w:rsid w:val="00B427EB"/>
    <w:rsid w:val="00B529B5"/>
    <w:rsid w:val="00B55181"/>
    <w:rsid w:val="00B567B8"/>
    <w:rsid w:val="00B635D4"/>
    <w:rsid w:val="00B644D2"/>
    <w:rsid w:val="00B64D59"/>
    <w:rsid w:val="00B65542"/>
    <w:rsid w:val="00B65563"/>
    <w:rsid w:val="00B70C9B"/>
    <w:rsid w:val="00B75AB5"/>
    <w:rsid w:val="00B7759C"/>
    <w:rsid w:val="00B81659"/>
    <w:rsid w:val="00B81B80"/>
    <w:rsid w:val="00B936B8"/>
    <w:rsid w:val="00B96001"/>
    <w:rsid w:val="00BA0852"/>
    <w:rsid w:val="00BA482E"/>
    <w:rsid w:val="00BA54FB"/>
    <w:rsid w:val="00BA72F1"/>
    <w:rsid w:val="00BC384F"/>
    <w:rsid w:val="00BC41DB"/>
    <w:rsid w:val="00BC52F5"/>
    <w:rsid w:val="00BC6F92"/>
    <w:rsid w:val="00BD29EE"/>
    <w:rsid w:val="00BD63C5"/>
    <w:rsid w:val="00BD6ED9"/>
    <w:rsid w:val="00BE20FE"/>
    <w:rsid w:val="00BE2395"/>
    <w:rsid w:val="00BE2E5E"/>
    <w:rsid w:val="00BE37BF"/>
    <w:rsid w:val="00BE4228"/>
    <w:rsid w:val="00BF4498"/>
    <w:rsid w:val="00BF50BC"/>
    <w:rsid w:val="00BF63A2"/>
    <w:rsid w:val="00BF6C90"/>
    <w:rsid w:val="00C00BEE"/>
    <w:rsid w:val="00C012B3"/>
    <w:rsid w:val="00C02838"/>
    <w:rsid w:val="00C03964"/>
    <w:rsid w:val="00C16902"/>
    <w:rsid w:val="00C222F9"/>
    <w:rsid w:val="00C22796"/>
    <w:rsid w:val="00C23110"/>
    <w:rsid w:val="00C26E2E"/>
    <w:rsid w:val="00C27150"/>
    <w:rsid w:val="00C27EC7"/>
    <w:rsid w:val="00C33733"/>
    <w:rsid w:val="00C370AC"/>
    <w:rsid w:val="00C4081A"/>
    <w:rsid w:val="00C422DA"/>
    <w:rsid w:val="00C43EB5"/>
    <w:rsid w:val="00C45370"/>
    <w:rsid w:val="00C459D7"/>
    <w:rsid w:val="00C548B2"/>
    <w:rsid w:val="00C57365"/>
    <w:rsid w:val="00C61F83"/>
    <w:rsid w:val="00C6737D"/>
    <w:rsid w:val="00C714C1"/>
    <w:rsid w:val="00C76813"/>
    <w:rsid w:val="00C8303A"/>
    <w:rsid w:val="00C8557D"/>
    <w:rsid w:val="00C86721"/>
    <w:rsid w:val="00C93D1A"/>
    <w:rsid w:val="00CA08B8"/>
    <w:rsid w:val="00CA0BE5"/>
    <w:rsid w:val="00CA208E"/>
    <w:rsid w:val="00CA2245"/>
    <w:rsid w:val="00CA2325"/>
    <w:rsid w:val="00CB1B7B"/>
    <w:rsid w:val="00CB4760"/>
    <w:rsid w:val="00CB6299"/>
    <w:rsid w:val="00CB6CAB"/>
    <w:rsid w:val="00CC52C5"/>
    <w:rsid w:val="00CC626B"/>
    <w:rsid w:val="00CD44F0"/>
    <w:rsid w:val="00CD6F4E"/>
    <w:rsid w:val="00CD7660"/>
    <w:rsid w:val="00CE3E0C"/>
    <w:rsid w:val="00CE443F"/>
    <w:rsid w:val="00CE78A4"/>
    <w:rsid w:val="00CF56A7"/>
    <w:rsid w:val="00CF6C15"/>
    <w:rsid w:val="00D038ED"/>
    <w:rsid w:val="00D040B3"/>
    <w:rsid w:val="00D04B21"/>
    <w:rsid w:val="00D058AD"/>
    <w:rsid w:val="00D10446"/>
    <w:rsid w:val="00D1475C"/>
    <w:rsid w:val="00D17BFE"/>
    <w:rsid w:val="00D20C21"/>
    <w:rsid w:val="00D20CBD"/>
    <w:rsid w:val="00D24113"/>
    <w:rsid w:val="00D3152D"/>
    <w:rsid w:val="00D333DD"/>
    <w:rsid w:val="00D35A3A"/>
    <w:rsid w:val="00D368EF"/>
    <w:rsid w:val="00D46D02"/>
    <w:rsid w:val="00D52A28"/>
    <w:rsid w:val="00D53039"/>
    <w:rsid w:val="00D53B2B"/>
    <w:rsid w:val="00D54115"/>
    <w:rsid w:val="00D549B1"/>
    <w:rsid w:val="00D55CA4"/>
    <w:rsid w:val="00D61839"/>
    <w:rsid w:val="00D661D5"/>
    <w:rsid w:val="00D76BB5"/>
    <w:rsid w:val="00D76F77"/>
    <w:rsid w:val="00D77EFE"/>
    <w:rsid w:val="00D80DA8"/>
    <w:rsid w:val="00D83232"/>
    <w:rsid w:val="00D84F99"/>
    <w:rsid w:val="00D85C02"/>
    <w:rsid w:val="00D86D23"/>
    <w:rsid w:val="00D903DC"/>
    <w:rsid w:val="00D954D9"/>
    <w:rsid w:val="00D961C3"/>
    <w:rsid w:val="00D97F93"/>
    <w:rsid w:val="00DA53B0"/>
    <w:rsid w:val="00DA6725"/>
    <w:rsid w:val="00DB2068"/>
    <w:rsid w:val="00DB6838"/>
    <w:rsid w:val="00DC144F"/>
    <w:rsid w:val="00DC3BF2"/>
    <w:rsid w:val="00DC735B"/>
    <w:rsid w:val="00DC7427"/>
    <w:rsid w:val="00DC78EE"/>
    <w:rsid w:val="00DD2422"/>
    <w:rsid w:val="00DD5A0C"/>
    <w:rsid w:val="00DD5D88"/>
    <w:rsid w:val="00DE0116"/>
    <w:rsid w:val="00DE47F0"/>
    <w:rsid w:val="00DE5B37"/>
    <w:rsid w:val="00DE6DC6"/>
    <w:rsid w:val="00DF071A"/>
    <w:rsid w:val="00DF1B22"/>
    <w:rsid w:val="00DF2DF0"/>
    <w:rsid w:val="00DF3E60"/>
    <w:rsid w:val="00DF686B"/>
    <w:rsid w:val="00DF6C02"/>
    <w:rsid w:val="00E03CAB"/>
    <w:rsid w:val="00E04241"/>
    <w:rsid w:val="00E06C4A"/>
    <w:rsid w:val="00E1039A"/>
    <w:rsid w:val="00E10A6C"/>
    <w:rsid w:val="00E12B00"/>
    <w:rsid w:val="00E16094"/>
    <w:rsid w:val="00E16714"/>
    <w:rsid w:val="00E17C07"/>
    <w:rsid w:val="00E21716"/>
    <w:rsid w:val="00E2242C"/>
    <w:rsid w:val="00E2301D"/>
    <w:rsid w:val="00E24477"/>
    <w:rsid w:val="00E2476E"/>
    <w:rsid w:val="00E31B8C"/>
    <w:rsid w:val="00E34490"/>
    <w:rsid w:val="00E355E6"/>
    <w:rsid w:val="00E42056"/>
    <w:rsid w:val="00E44F26"/>
    <w:rsid w:val="00E4784D"/>
    <w:rsid w:val="00E4787B"/>
    <w:rsid w:val="00E503AE"/>
    <w:rsid w:val="00E508F2"/>
    <w:rsid w:val="00E523A9"/>
    <w:rsid w:val="00E569A3"/>
    <w:rsid w:val="00E66991"/>
    <w:rsid w:val="00E721FA"/>
    <w:rsid w:val="00E73A81"/>
    <w:rsid w:val="00E75051"/>
    <w:rsid w:val="00E772C7"/>
    <w:rsid w:val="00E779D6"/>
    <w:rsid w:val="00E80132"/>
    <w:rsid w:val="00E8268A"/>
    <w:rsid w:val="00E82DF0"/>
    <w:rsid w:val="00E84A42"/>
    <w:rsid w:val="00E9051B"/>
    <w:rsid w:val="00E920F0"/>
    <w:rsid w:val="00E93A14"/>
    <w:rsid w:val="00EA1366"/>
    <w:rsid w:val="00EA4C27"/>
    <w:rsid w:val="00EB013B"/>
    <w:rsid w:val="00EB1EAA"/>
    <w:rsid w:val="00EB4335"/>
    <w:rsid w:val="00EC0385"/>
    <w:rsid w:val="00EC2182"/>
    <w:rsid w:val="00EC66EB"/>
    <w:rsid w:val="00ED071D"/>
    <w:rsid w:val="00ED1D54"/>
    <w:rsid w:val="00ED4215"/>
    <w:rsid w:val="00ED6DF5"/>
    <w:rsid w:val="00EE1861"/>
    <w:rsid w:val="00EE1EB9"/>
    <w:rsid w:val="00EF0CA0"/>
    <w:rsid w:val="00EF19B5"/>
    <w:rsid w:val="00F00AB2"/>
    <w:rsid w:val="00F00B10"/>
    <w:rsid w:val="00F03458"/>
    <w:rsid w:val="00F046CD"/>
    <w:rsid w:val="00F048CD"/>
    <w:rsid w:val="00F07F18"/>
    <w:rsid w:val="00F119D3"/>
    <w:rsid w:val="00F124E7"/>
    <w:rsid w:val="00F1456A"/>
    <w:rsid w:val="00F25991"/>
    <w:rsid w:val="00F26534"/>
    <w:rsid w:val="00F2679F"/>
    <w:rsid w:val="00F27B8C"/>
    <w:rsid w:val="00F312FB"/>
    <w:rsid w:val="00F35C74"/>
    <w:rsid w:val="00F36839"/>
    <w:rsid w:val="00F36969"/>
    <w:rsid w:val="00F40BEF"/>
    <w:rsid w:val="00F41036"/>
    <w:rsid w:val="00F47C20"/>
    <w:rsid w:val="00F52709"/>
    <w:rsid w:val="00F53354"/>
    <w:rsid w:val="00F53FE7"/>
    <w:rsid w:val="00F60039"/>
    <w:rsid w:val="00F61ED7"/>
    <w:rsid w:val="00F63B44"/>
    <w:rsid w:val="00F66F66"/>
    <w:rsid w:val="00F71BDF"/>
    <w:rsid w:val="00F73B5A"/>
    <w:rsid w:val="00F76963"/>
    <w:rsid w:val="00F80864"/>
    <w:rsid w:val="00F80E6C"/>
    <w:rsid w:val="00F8198D"/>
    <w:rsid w:val="00F8472E"/>
    <w:rsid w:val="00F85912"/>
    <w:rsid w:val="00F960F4"/>
    <w:rsid w:val="00F976B6"/>
    <w:rsid w:val="00F97F8B"/>
    <w:rsid w:val="00FA10D1"/>
    <w:rsid w:val="00FA4689"/>
    <w:rsid w:val="00FA49E2"/>
    <w:rsid w:val="00FA4F0D"/>
    <w:rsid w:val="00FC6D0B"/>
    <w:rsid w:val="00FC780F"/>
    <w:rsid w:val="00FE66B9"/>
    <w:rsid w:val="00FF000F"/>
    <w:rsid w:val="00FF1B40"/>
    <w:rsid w:val="0881CDE1"/>
    <w:rsid w:val="111164F7"/>
    <w:rsid w:val="1172356F"/>
    <w:rsid w:val="15A7F2B4"/>
    <w:rsid w:val="241D0241"/>
    <w:rsid w:val="26F0E74A"/>
    <w:rsid w:val="2CBDB2E0"/>
    <w:rsid w:val="3C63621D"/>
    <w:rsid w:val="44B33DE1"/>
    <w:rsid w:val="49521F67"/>
    <w:rsid w:val="573E96E0"/>
    <w:rsid w:val="6F638640"/>
    <w:rsid w:val="703FF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2151F4"/>
  <w15:docId w15:val="{668E85EE-9765-4A77-84E6-6AFF890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ind w:left="879" w:hanging="8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C01"/>
    <w:pPr>
      <w:spacing w:after="120"/>
      <w:ind w:left="0" w:firstLine="0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941"/>
    <w:pPr>
      <w:keepNext/>
      <w:keepLines/>
      <w:numPr>
        <w:numId w:val="1"/>
      </w:numPr>
      <w:spacing w:before="360" w:after="240"/>
      <w:ind w:left="709" w:hanging="709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16F49"/>
    <w:pPr>
      <w:keepNext/>
      <w:keepLines/>
      <w:numPr>
        <w:ilvl w:val="1"/>
        <w:numId w:val="1"/>
      </w:numPr>
      <w:spacing w:before="240" w:after="240"/>
      <w:ind w:left="709" w:hanging="709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76D34"/>
    <w:pPr>
      <w:keepNext/>
      <w:keepLines/>
      <w:numPr>
        <w:ilvl w:val="2"/>
        <w:numId w:val="1"/>
      </w:numPr>
      <w:spacing w:before="120"/>
      <w:ind w:left="709" w:hanging="709"/>
      <w:jc w:val="left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F36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F36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36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36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36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152D"/>
    <w:pPr>
      <w:spacing w:before="120" w:after="240"/>
      <w:jc w:val="left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52D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694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4C01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4C01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4C01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72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72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72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9310DF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0DF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368EF"/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9310DF"/>
    <w:pPr>
      <w:tabs>
        <w:tab w:val="left" w:pos="709"/>
        <w:tab w:val="right" w:leader="dot" w:pos="9344"/>
      </w:tabs>
      <w:spacing w:before="120" w:after="0"/>
    </w:pPr>
    <w:rPr>
      <w:sz w:val="28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qFormat/>
    <w:rsid w:val="00304BD2"/>
    <w:pPr>
      <w:spacing w:after="0"/>
    </w:pPr>
    <w:rPr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ind w:left="709" w:hanging="709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3072A6"/>
    <w:pPr>
      <w:ind w:left="720"/>
      <w:contextualSpacing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9310DF"/>
    <w:pPr>
      <w:tabs>
        <w:tab w:val="left" w:pos="709"/>
        <w:tab w:val="right" w:leader="dot" w:pos="9344"/>
      </w:tabs>
      <w:spacing w:after="0"/>
    </w:pPr>
    <w:rPr>
      <w:noProof/>
      <w:sz w:val="24"/>
    </w:rPr>
  </w:style>
  <w:style w:type="paragraph" w:customStyle="1" w:styleId="Tabelleninhalt">
    <w:name w:val="Tabelleninhalt"/>
    <w:basedOn w:val="KeinLeerraum"/>
    <w:qFormat/>
    <w:rsid w:val="0059319D"/>
    <w:pPr>
      <w:spacing w:before="60" w:after="60"/>
      <w:ind w:left="0" w:firstLine="0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F26534"/>
    <w:pPr>
      <w:spacing w:before="240" w:after="240"/>
    </w:pPr>
    <w:rPr>
      <w:b/>
      <w:noProof/>
    </w:rPr>
  </w:style>
  <w:style w:type="paragraph" w:customStyle="1" w:styleId="Code">
    <w:name w:val="Code"/>
    <w:basedOn w:val="Standard"/>
    <w:qFormat/>
    <w:rsid w:val="00CA2245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0"/>
      <w:jc w:val="left"/>
    </w:pPr>
    <w:rPr>
      <w:rFonts w:ascii="Courier New" w:hAnsi="Courier New"/>
      <w:noProof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676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676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0676F"/>
    <w:rPr>
      <w:rFonts w:ascii="Arial" w:hAnsi="Arial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76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76F"/>
    <w:rPr>
      <w:rFonts w:ascii="Arial" w:hAnsi="Arial"/>
      <w:b/>
      <w:bCs/>
      <w:color w:val="000000" w:themeColor="text1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6721"/>
    <w:rPr>
      <w:color w:val="605E5C"/>
      <w:shd w:val="clear" w:color="auto" w:fill="E1DFDD"/>
    </w:rPr>
  </w:style>
  <w:style w:type="paragraph" w:customStyle="1" w:styleId="TextEingerckt">
    <w:name w:val="Text Eingerückt"/>
    <w:basedOn w:val="Standard"/>
    <w:qFormat/>
    <w:rsid w:val="00035A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P\Vorlagen\NYP\TechDok-ohne-Inha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FA59F59E46C89646EDBD76A81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E10E29-EA06-427D-8563-5DC8DD0AC5E9}"/>
      </w:docPartPr>
      <w:docPartBody>
        <w:p w:rsidR="007D3FD4" w:rsidRDefault="003A0AD0" w:rsidP="003A0AD0">
          <w:pPr>
            <w:pStyle w:val="A0F5FA59F59E46C89646EDBD76A81390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F48C60ABB00344959507BFD565862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E4271-DFA5-4296-979B-52B3A52096E0}"/>
      </w:docPartPr>
      <w:docPartBody>
        <w:p w:rsidR="007D3FD4" w:rsidRDefault="003A0AD0" w:rsidP="003A0AD0">
          <w:pPr>
            <w:pStyle w:val="F48C60ABB00344959507BFD5658627AA"/>
          </w:pPr>
          <w:r w:rsidRPr="00684FFD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0"/>
    <w:rsid w:val="00032FFB"/>
    <w:rsid w:val="00221208"/>
    <w:rsid w:val="00281C1B"/>
    <w:rsid w:val="003223BA"/>
    <w:rsid w:val="00347A7D"/>
    <w:rsid w:val="003874A2"/>
    <w:rsid w:val="003A0AD0"/>
    <w:rsid w:val="003A6B18"/>
    <w:rsid w:val="0041221E"/>
    <w:rsid w:val="004F7DEB"/>
    <w:rsid w:val="0055108B"/>
    <w:rsid w:val="005746B7"/>
    <w:rsid w:val="006A46EB"/>
    <w:rsid w:val="006C3056"/>
    <w:rsid w:val="006C6722"/>
    <w:rsid w:val="00770D83"/>
    <w:rsid w:val="007A1993"/>
    <w:rsid w:val="007D3FD4"/>
    <w:rsid w:val="00891195"/>
    <w:rsid w:val="008E7287"/>
    <w:rsid w:val="009842C6"/>
    <w:rsid w:val="009D4F03"/>
    <w:rsid w:val="009D6B5A"/>
    <w:rsid w:val="009E2F7A"/>
    <w:rsid w:val="00AC2D7D"/>
    <w:rsid w:val="00AF6F03"/>
    <w:rsid w:val="00AF7164"/>
    <w:rsid w:val="00B22802"/>
    <w:rsid w:val="00B47A3E"/>
    <w:rsid w:val="00D36B46"/>
    <w:rsid w:val="00D55ED0"/>
    <w:rsid w:val="00E044B6"/>
    <w:rsid w:val="00E10676"/>
    <w:rsid w:val="00EB6100"/>
    <w:rsid w:val="00F52618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2FFB"/>
    <w:rPr>
      <w:color w:val="808080"/>
    </w:rPr>
  </w:style>
  <w:style w:type="paragraph" w:customStyle="1" w:styleId="A0F5FA59F59E46C89646EDBD76A81390">
    <w:name w:val="A0F5FA59F59E46C89646EDBD76A81390"/>
    <w:rsid w:val="003A0AD0"/>
  </w:style>
  <w:style w:type="paragraph" w:customStyle="1" w:styleId="F48C60ABB00344959507BFD5658627AA">
    <w:name w:val="F48C60ABB00344959507BFD5658627AA"/>
    <w:rsid w:val="003A0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adrian.krebs@nyp.ch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28695D8620C43A05E1003A77DC46B" ma:contentTypeVersion="9" ma:contentTypeDescription="Ein neues Dokument erstellen." ma:contentTypeScope="" ma:versionID="2928eb5defca848e292ca86d0958893c">
  <xsd:schema xmlns:xsd="http://www.w3.org/2001/XMLSchema" xmlns:xs="http://www.w3.org/2001/XMLSchema" xmlns:p="http://schemas.microsoft.com/office/2006/metadata/properties" xmlns:ns2="d32cdd22-292c-43e5-9ae0-cb79f35a59f2" xmlns:ns3="40b1248e-c991-4166-878f-fd6424dd4d47" targetNamespace="http://schemas.microsoft.com/office/2006/metadata/properties" ma:root="true" ma:fieldsID="2a029ff3178293103bae70a7c1510f11" ns2:_="" ns3:_="">
    <xsd:import namespace="d32cdd22-292c-43e5-9ae0-cb79f35a59f2"/>
    <xsd:import namespace="40b1248e-c991-4166-878f-fd6424dd4d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dd22-292c-43e5-9ae0-cb79f35a5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1248e-c991-4166-878f-fd6424dd4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81963-CA68-405E-B467-1ADE5FC7F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cdd22-292c-43e5-9ae0-cb79f35a59f2"/>
    <ds:schemaRef ds:uri="40b1248e-c991-4166-878f-fd6424dd4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5FBBA-71A9-4FDA-9D40-2B630898EA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3791F-7D90-4E9D-BBC9-BE2DAC6F92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C8C9DA-FB4A-4407-A8F5-CB3EF3DFD3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TechDok-ohne-Inhalt.dotx</Template>
  <TotalTime>0</TotalTime>
  <Pages>1</Pages>
  <Words>209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LB – Projektauftrag „Long live the Plants“</vt:lpstr>
      <vt:lpstr>LB – Projektauftrag „Briefkasten“</vt:lpstr>
    </vt:vector>
  </TitlesOfParts>
  <Manager/>
  <Company>Noser Young AG</Company>
  <LinksUpToDate>false</LinksUpToDate>
  <CharactersWithSpaces>1525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 – Projektauftrag „Long live the Plants“</dc:title>
  <dc:subject>Modul 216 – Internet of Everything (IoE)</dc:subject>
  <dc:creator>Robert Kolb</dc:creator>
  <cp:keywords>M216</cp:keywords>
  <dc:description/>
  <cp:lastModifiedBy>Zollinger Cedric</cp:lastModifiedBy>
  <cp:revision>6</cp:revision>
  <cp:lastPrinted>2021-11-24T08:36:00Z</cp:lastPrinted>
  <dcterms:created xsi:type="dcterms:W3CDTF">2021-11-24T08:24:00Z</dcterms:created>
  <dcterms:modified xsi:type="dcterms:W3CDTF">2021-11-24T08:36:00Z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0x010100A1B28695D8620C43A05E1003A77DC46B</vt:lpwstr>
  </property>
</Properties>
</file>